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9BBB" w14:textId="4D820267" w:rsidR="00535F87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23FA412B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24BFF" w14:textId="2FCC12AF" w:rsidR="0036697C" w:rsidRPr="00173B36" w:rsidRDefault="0092088D" w:rsidP="00C657AC">
            <w:pPr>
              <w:pStyle w:val="Title"/>
              <w:rPr>
                <w:noProof/>
              </w:rPr>
            </w:pPr>
            <w:r>
              <w:t>Ranshiv kumar</w:t>
            </w:r>
          </w:p>
        </w:tc>
      </w:tr>
      <w:tr w:rsidR="0036697C" w:rsidRPr="00320ECB" w14:paraId="5FE897D2" w14:textId="77777777" w:rsidTr="0036697C">
        <w:trPr>
          <w:trHeight w:val="64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64241" w14:textId="77777777" w:rsidR="00E72A6A" w:rsidRPr="00173B36" w:rsidRDefault="00E72A6A" w:rsidP="0092088D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68FA7BC" wp14:editId="0022C9A4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818A19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A75C46" w:rsidRPr="00320ECB" w14:paraId="2576EF3D" w14:textId="77777777" w:rsidTr="0036697C">
        <w:trPr>
          <w:trHeight w:val="2313"/>
          <w:jc w:val="center"/>
        </w:trPr>
        <w:tc>
          <w:tcPr>
            <w:tcW w:w="3510" w:type="dxa"/>
            <w:shd w:val="clear" w:color="auto" w:fill="auto"/>
          </w:tcPr>
          <w:p w14:paraId="536F5E7C" w14:textId="77777777" w:rsidR="00A75C46" w:rsidRPr="00173B36" w:rsidRDefault="00F96013" w:rsidP="00A75C46">
            <w:pPr>
              <w:pStyle w:val="Heading1"/>
            </w:pPr>
            <w:sdt>
              <w:sdtPr>
                <w:id w:val="1272060749"/>
                <w:placeholder>
                  <w:docPart w:val="039B21C2902A455297AEF904EB6EB3EC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173B36">
                  <w:t>CONTACT</w:t>
                </w:r>
              </w:sdtContent>
            </w:sdt>
          </w:p>
          <w:p w14:paraId="728893D6" w14:textId="77777777" w:rsidR="00A75C46" w:rsidRDefault="00A75C46" w:rsidP="00A75C46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11D4083" wp14:editId="5A409032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D9B8C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C9C5BF2" w14:textId="77777777" w:rsidR="00A75C46" w:rsidRPr="0092088D" w:rsidRDefault="00A75C46" w:rsidP="00A75C46"/>
          <w:p w14:paraId="15803FA3" w14:textId="77777777" w:rsidR="00A75C46" w:rsidRPr="00DB38AF" w:rsidRDefault="00A75C46" w:rsidP="00A75C46">
            <w:pPr>
              <w:rPr>
                <w:b/>
                <w:bCs/>
                <w:lang w:val="fr-CA"/>
              </w:rPr>
            </w:pPr>
            <w:r w:rsidRPr="00DB38AF">
              <w:rPr>
                <w:b/>
                <w:bCs/>
                <w:lang w:val="fr-CA"/>
              </w:rPr>
              <w:t>Brampton, ON</w:t>
            </w:r>
          </w:p>
          <w:p w14:paraId="40AAC901" w14:textId="77777777" w:rsidR="00A75C46" w:rsidRPr="00DB38AF" w:rsidRDefault="00A75C46" w:rsidP="00D04379">
            <w:pPr>
              <w:pStyle w:val="Heading2"/>
              <w:rPr>
                <w:b/>
                <w:bCs/>
                <w:lang w:val="fr-CA"/>
              </w:rPr>
            </w:pPr>
            <w:r w:rsidRPr="00DB38AF">
              <w:rPr>
                <w:b/>
                <w:bCs/>
                <w:lang w:val="fr-CA"/>
              </w:rPr>
              <w:t>6474020265</w:t>
            </w:r>
          </w:p>
          <w:p w14:paraId="7E810DE6" w14:textId="1E0E9D07" w:rsidR="00F10CE4" w:rsidRDefault="00F10CE4" w:rsidP="00D04379">
            <w:pPr>
              <w:rPr>
                <w:lang w:val="fr-CA"/>
              </w:rPr>
            </w:pPr>
            <w:hyperlink r:id="rId11" w:history="1">
              <w:r w:rsidRPr="00E44DCE">
                <w:rPr>
                  <w:rStyle w:val="Hyperlink"/>
                  <w:lang w:val="fr-CA"/>
                </w:rPr>
                <w:t>ranshiv@ranshiv.online</w:t>
              </w:r>
            </w:hyperlink>
          </w:p>
          <w:p w14:paraId="0F478EE1" w14:textId="7A8EB7DC" w:rsidR="00D04379" w:rsidRPr="00DB38AF" w:rsidRDefault="00DB38AF" w:rsidP="00D04379">
            <w:pPr>
              <w:rPr>
                <w:b/>
                <w:bCs/>
                <w:lang w:val="en-CA"/>
              </w:rPr>
            </w:pPr>
            <w:r w:rsidRPr="00DB38AF">
              <w:rPr>
                <w:b/>
                <w:bCs/>
                <w:lang w:val="en-CA"/>
              </w:rPr>
              <w:t xml:space="preserve">GitHub </w:t>
            </w:r>
            <w:r w:rsidR="00F10CE4" w:rsidRPr="00DB38AF">
              <w:rPr>
                <w:b/>
                <w:bCs/>
                <w:lang w:val="en-CA"/>
              </w:rPr>
              <w:t xml:space="preserve">-&gt; </w:t>
            </w:r>
          </w:p>
          <w:p w14:paraId="29D4D83A" w14:textId="76F80E1D" w:rsidR="00DB38AF" w:rsidRPr="00DB38AF" w:rsidRDefault="00DB38AF" w:rsidP="00D04379">
            <w:pPr>
              <w:rPr>
                <w:lang w:val="en-CA"/>
              </w:rPr>
            </w:pPr>
            <w:r w:rsidRPr="00DB38AF">
              <w:rPr>
                <w:b/>
                <w:bCs/>
                <w:lang w:val="en-CA"/>
              </w:rPr>
              <w:t>https://github.com/FLASH15814</w:t>
            </w:r>
          </w:p>
        </w:tc>
        <w:tc>
          <w:tcPr>
            <w:tcW w:w="7200" w:type="dxa"/>
            <w:shd w:val="clear" w:color="auto" w:fill="auto"/>
          </w:tcPr>
          <w:p w14:paraId="415FACDD" w14:textId="44B81F4D" w:rsidR="00A75C46" w:rsidRDefault="00F96013" w:rsidP="007C154D">
            <w:pPr>
              <w:pStyle w:val="Heading1"/>
            </w:pPr>
            <w:sdt>
              <w:sdtPr>
                <w:id w:val="-447008296"/>
                <w:placeholder>
                  <w:docPart w:val="F5111070EE604F59AD2131291CC48145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173B36">
                  <w:t>PROFILE</w:t>
                </w:r>
              </w:sdtContent>
            </w:sdt>
          </w:p>
          <w:p w14:paraId="139C8307" w14:textId="5E3A5E26" w:rsidR="00A75C46" w:rsidRDefault="00A75C46" w:rsidP="007C154D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81E5DC2" wp14:editId="2FFFA283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0307BB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2D475AE6" w14:textId="2BCD8B15" w:rsidR="007C154D" w:rsidRPr="007C154D" w:rsidRDefault="001B32B1" w:rsidP="00A75C46">
            <w:pPr>
              <w:rPr>
                <w:szCs w:val="20"/>
              </w:rPr>
            </w:pPr>
            <w:r w:rsidRPr="007C154D">
              <w:rPr>
                <w:szCs w:val="20"/>
              </w:rPr>
              <w:t>An empathetic customer service representative w</w:t>
            </w:r>
            <w:r w:rsidR="00703391" w:rsidRPr="007C154D">
              <w:rPr>
                <w:szCs w:val="20"/>
              </w:rPr>
              <w:t>ith experience preparing tax and financial reports</w:t>
            </w:r>
            <w:r w:rsidR="00AE03DD" w:rsidRPr="007C154D">
              <w:rPr>
                <w:szCs w:val="20"/>
              </w:rPr>
              <w:t>.</w:t>
            </w:r>
            <w:r w:rsidR="00434CE0" w:rsidRPr="007C154D">
              <w:rPr>
                <w:szCs w:val="20"/>
              </w:rPr>
              <w:t xml:space="preserve"> Moreover, an excellent Machine Operator </w:t>
            </w:r>
            <w:r w:rsidR="004E0BF5" w:rsidRPr="007C154D">
              <w:rPr>
                <w:szCs w:val="20"/>
              </w:rPr>
              <w:t xml:space="preserve">with a record of </w:t>
            </w:r>
            <w:r w:rsidR="00502659" w:rsidRPr="007C154D">
              <w:rPr>
                <w:szCs w:val="20"/>
              </w:rPr>
              <w:t xml:space="preserve">a </w:t>
            </w:r>
            <w:r w:rsidR="004E0BF5" w:rsidRPr="007C154D">
              <w:rPr>
                <w:szCs w:val="20"/>
              </w:rPr>
              <w:t xml:space="preserve">minimalistic waste </w:t>
            </w:r>
            <w:r w:rsidR="00334C9E" w:rsidRPr="007C154D">
              <w:rPr>
                <w:szCs w:val="20"/>
              </w:rPr>
              <w:t xml:space="preserve">of raw materials </w:t>
            </w:r>
            <w:r w:rsidR="00923BF3" w:rsidRPr="007C154D">
              <w:rPr>
                <w:szCs w:val="20"/>
              </w:rPr>
              <w:t xml:space="preserve">while operating </w:t>
            </w:r>
            <w:r w:rsidR="00B62161" w:rsidRPr="007C154D">
              <w:rPr>
                <w:szCs w:val="20"/>
              </w:rPr>
              <w:t xml:space="preserve">machines. Moreover, as an </w:t>
            </w:r>
            <w:r w:rsidR="001B2736" w:rsidRPr="007C154D">
              <w:rPr>
                <w:szCs w:val="20"/>
              </w:rPr>
              <w:t xml:space="preserve">assistant manager, not only managed the finances but also the </w:t>
            </w:r>
            <w:r w:rsidR="00F34715" w:rsidRPr="007C154D">
              <w:rPr>
                <w:szCs w:val="20"/>
              </w:rPr>
              <w:t>employees</w:t>
            </w:r>
            <w:r w:rsidR="001B2736" w:rsidRPr="007C154D">
              <w:rPr>
                <w:szCs w:val="20"/>
              </w:rPr>
              <w:t xml:space="preserve"> a</w:t>
            </w:r>
            <w:r w:rsidR="00E74E76" w:rsidRPr="007C154D">
              <w:rPr>
                <w:szCs w:val="20"/>
              </w:rPr>
              <w:t xml:space="preserve">nd </w:t>
            </w:r>
            <w:r w:rsidR="00354ECB" w:rsidRPr="007C154D">
              <w:rPr>
                <w:szCs w:val="20"/>
              </w:rPr>
              <w:t xml:space="preserve">the </w:t>
            </w:r>
            <w:r w:rsidR="00224FF9" w:rsidRPr="007C154D">
              <w:rPr>
                <w:szCs w:val="20"/>
              </w:rPr>
              <w:t>clients.</w:t>
            </w:r>
            <w:r w:rsidR="00224FF9">
              <w:rPr>
                <w:szCs w:val="20"/>
              </w:rPr>
              <w:t xml:space="preserve"> Sometimes, acted as a front-end developer to create high quality </w:t>
            </w:r>
            <w:r w:rsidR="00EB4F4D">
              <w:rPr>
                <w:szCs w:val="20"/>
              </w:rPr>
              <w:t>websites.</w:t>
            </w:r>
          </w:p>
        </w:tc>
      </w:tr>
      <w:tr w:rsidR="00A75C46" w:rsidRPr="00320ECB" w14:paraId="5198954B" w14:textId="77777777" w:rsidTr="0036697C">
        <w:trPr>
          <w:trHeight w:val="2907"/>
          <w:jc w:val="center"/>
        </w:trPr>
        <w:tc>
          <w:tcPr>
            <w:tcW w:w="3510" w:type="dxa"/>
            <w:shd w:val="clear" w:color="auto" w:fill="auto"/>
          </w:tcPr>
          <w:p w14:paraId="1A830E6B" w14:textId="77777777" w:rsidR="00A75C46" w:rsidRPr="00173B36" w:rsidRDefault="00F96013" w:rsidP="00A75C46">
            <w:pPr>
              <w:pStyle w:val="Heading1"/>
            </w:pPr>
            <w:sdt>
              <w:sdtPr>
                <w:id w:val="211169216"/>
                <w:placeholder>
                  <w:docPart w:val="A467AE3AD962486D85BA19B5372324C4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173B36">
                  <w:t>SKILLS</w:t>
                </w:r>
              </w:sdtContent>
            </w:sdt>
            <w:r w:rsidR="00A75C46">
              <w:t xml:space="preserve"> </w:t>
            </w:r>
          </w:p>
          <w:p w14:paraId="30CCE30F" w14:textId="77777777" w:rsidR="00A75C46" w:rsidRDefault="00A75C46" w:rsidP="00A75C46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3DCEF31" wp14:editId="6DD0E64B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93E983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3F2F8388" w14:textId="77777777" w:rsidR="00A75C46" w:rsidRDefault="00A75C46" w:rsidP="00A75C46">
            <w:r>
              <w:t>Computer Programmer</w:t>
            </w:r>
          </w:p>
          <w:p w14:paraId="1CD5D698" w14:textId="77777777" w:rsidR="00A75C46" w:rsidRDefault="00A75C46" w:rsidP="00A75C46">
            <w:r>
              <w:t>Python, Java developer</w:t>
            </w:r>
          </w:p>
          <w:p w14:paraId="5296450F" w14:textId="77777777" w:rsidR="00A75C46" w:rsidRDefault="00A75C46" w:rsidP="00A75C46">
            <w:r>
              <w:t>Web development</w:t>
            </w:r>
          </w:p>
          <w:p w14:paraId="69E420FF" w14:textId="77777777" w:rsidR="00A75C46" w:rsidRDefault="00A75C46" w:rsidP="00A75C46">
            <w:r>
              <w:t>Cybersecurity</w:t>
            </w:r>
          </w:p>
          <w:p w14:paraId="6FD2BA97" w14:textId="77777777" w:rsidR="00A75C46" w:rsidRPr="0092088D" w:rsidRDefault="00A75C46" w:rsidP="00A75C46">
            <w:r>
              <w:t>Scala and Flask developer</w:t>
            </w:r>
          </w:p>
          <w:p w14:paraId="024D188A" w14:textId="77777777" w:rsidR="00A75C46" w:rsidRPr="00387FF0" w:rsidRDefault="00F96013" w:rsidP="00A75C46">
            <w:pPr>
              <w:pStyle w:val="Heading2"/>
            </w:pPr>
            <w:sdt>
              <w:sdtPr>
                <w:id w:val="-1203091115"/>
                <w:placeholder>
                  <w:docPart w:val="413C152AA703415FAC69F43547A79127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387FF0">
                  <w:t>Platform expertise</w:t>
                </w:r>
              </w:sdtContent>
            </w:sdt>
          </w:p>
          <w:p w14:paraId="62B305FA" w14:textId="77777777" w:rsidR="00A75C46" w:rsidRDefault="00F96013" w:rsidP="00A75C46">
            <w:pPr>
              <w:pStyle w:val="Heading2"/>
            </w:pPr>
            <w:sdt>
              <w:sdtPr>
                <w:id w:val="1806890115"/>
                <w:placeholder>
                  <w:docPart w:val="EF494E80E8DE498DA3992C067649CD81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387FF0">
                  <w:t>Content creation</w:t>
                </w:r>
              </w:sdtContent>
            </w:sdt>
          </w:p>
          <w:p w14:paraId="08F9293C" w14:textId="77777777" w:rsidR="00A75C46" w:rsidRDefault="00F96013" w:rsidP="00A75C46">
            <w:pPr>
              <w:pStyle w:val="Heading2"/>
            </w:pPr>
            <w:sdt>
              <w:sdtPr>
                <w:id w:val="-620607119"/>
                <w:placeholder>
                  <w:docPart w:val="18523D8EB13C40AC95176F057FAEEEF7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387FF0">
                  <w:t>Analytics</w:t>
                </w:r>
              </w:sdtContent>
            </w:sdt>
          </w:p>
          <w:p w14:paraId="59AF8C02" w14:textId="466EE4CE" w:rsidR="00A75C46" w:rsidRDefault="00A75C46" w:rsidP="00A75C46">
            <w:pPr>
              <w:pStyle w:val="Heading2"/>
            </w:pPr>
            <w:r>
              <w:t xml:space="preserve">Excellent </w:t>
            </w:r>
            <w:sdt>
              <w:sdtPr>
                <w:id w:val="-389426565"/>
                <w:placeholder>
                  <w:docPart w:val="0994D746A5D8410EB38494E5CCE8A5FA"/>
                </w:placeholder>
                <w:temporary/>
                <w:showingPlcHdr/>
                <w15:appearance w15:val="hidden"/>
              </w:sdtPr>
              <w:sdtEndPr/>
              <w:sdtContent>
                <w:r w:rsidRPr="00387FF0">
                  <w:t>Communication</w:t>
                </w:r>
              </w:sdtContent>
            </w:sdt>
            <w:r>
              <w:t xml:space="preserve"> </w:t>
            </w:r>
          </w:p>
          <w:p w14:paraId="3E9AFED2" w14:textId="77777777" w:rsidR="00A75C46" w:rsidRDefault="00F96013" w:rsidP="00A75C46">
            <w:pPr>
              <w:pStyle w:val="Heading2"/>
            </w:pPr>
            <w:sdt>
              <w:sdtPr>
                <w:id w:val="-1525779457"/>
                <w:placeholder>
                  <w:docPart w:val="68B5E39D061D41A898A97D73D06D53A7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387FF0">
                  <w:t>Creativity</w:t>
                </w:r>
              </w:sdtContent>
            </w:sdt>
          </w:p>
          <w:p w14:paraId="3840A767" w14:textId="5B2E8CD0" w:rsidR="00A75C46" w:rsidRPr="00173B36" w:rsidRDefault="00F96013" w:rsidP="00A75C46">
            <w:pPr>
              <w:pStyle w:val="Heading2"/>
            </w:pPr>
            <w:sdt>
              <w:sdtPr>
                <w:id w:val="-490250325"/>
                <w:placeholder>
                  <w:docPart w:val="7233A05A884A49668A93E14EB5681DA9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387FF0">
                  <w:t>Strategic thinking</w:t>
                </w:r>
              </w:sdtContent>
            </w:sdt>
          </w:p>
        </w:tc>
        <w:tc>
          <w:tcPr>
            <w:tcW w:w="7200" w:type="dxa"/>
            <w:vMerge w:val="restart"/>
            <w:shd w:val="clear" w:color="auto" w:fill="auto"/>
          </w:tcPr>
          <w:p w14:paraId="782DB3D8" w14:textId="6F72DED7" w:rsidR="00E469B6" w:rsidRDefault="00E469B6" w:rsidP="00E469B6">
            <w:pPr>
              <w:pStyle w:val="Heading1"/>
            </w:pPr>
            <w:r>
              <w:t>PROJECTS</w:t>
            </w:r>
          </w:p>
          <w:p w14:paraId="0C597004" w14:textId="77777777" w:rsidR="00E469B6" w:rsidRPr="00E35677" w:rsidRDefault="00E469B6" w:rsidP="00E469B6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E2AF762" wp14:editId="316151B4">
                      <wp:extent cx="591185" cy="0"/>
                      <wp:effectExtent l="0" t="0" r="0" b="0"/>
                      <wp:docPr id="122662877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178BD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0C15BE6" w14:textId="2138222C" w:rsidR="00E469B6" w:rsidRDefault="00E469B6" w:rsidP="00E469B6"/>
          <w:p w14:paraId="37711AF1" w14:textId="373C86A2" w:rsidR="00E469B6" w:rsidRDefault="00273E46" w:rsidP="00E469B6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273E46">
              <w:rPr>
                <w:b/>
                <w:bCs/>
              </w:rPr>
              <w:t>PORTFOLIO WEBSITE</w:t>
            </w:r>
          </w:p>
          <w:p w14:paraId="00FB91F5" w14:textId="3C7343AA" w:rsidR="00273E46" w:rsidRPr="00273E46" w:rsidRDefault="00273E46" w:rsidP="00113FA8">
            <w:pPr>
              <w:pStyle w:val="ListParagraph"/>
              <w:ind w:left="720"/>
            </w:pPr>
            <w:r>
              <w:t xml:space="preserve">      </w:t>
            </w:r>
            <w:r w:rsidR="00113FA8">
              <w:t xml:space="preserve">Link - &gt;    </w:t>
            </w:r>
            <w:r>
              <w:t>ranshiv.online</w:t>
            </w:r>
          </w:p>
          <w:p w14:paraId="731A59C2" w14:textId="5E529D2D" w:rsidR="004309D0" w:rsidRPr="00276A90" w:rsidRDefault="00113FA8" w:rsidP="00276A9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</w:rPr>
              <w:t>Management System using Java and MySQL</w:t>
            </w:r>
          </w:p>
          <w:p w14:paraId="4E461142" w14:textId="1932DB19" w:rsidR="00276A90" w:rsidRPr="008679A0" w:rsidRDefault="00BB6787" w:rsidP="00276A90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8679A0">
              <w:rPr>
                <w:b/>
                <w:bCs/>
              </w:rPr>
              <w:t>E-Commerce Website to sell Processors</w:t>
            </w:r>
            <w:r w:rsidR="00C43F4E" w:rsidRPr="008679A0">
              <w:rPr>
                <w:b/>
                <w:bCs/>
              </w:rPr>
              <w:t>.</w:t>
            </w:r>
          </w:p>
          <w:p w14:paraId="1E9E2ED8" w14:textId="3630973C" w:rsidR="00C43F4E" w:rsidRDefault="00C43F4E" w:rsidP="00276A90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Gaming website using </w:t>
            </w:r>
            <w:r w:rsidR="00C75681">
              <w:rPr>
                <w:b/>
                <w:bCs/>
              </w:rPr>
              <w:t>APIs.</w:t>
            </w:r>
          </w:p>
          <w:p w14:paraId="055967D7" w14:textId="65EA7514" w:rsidR="004309D0" w:rsidRDefault="00C75681" w:rsidP="00A75C46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Brain Game using Java.</w:t>
            </w:r>
          </w:p>
          <w:p w14:paraId="5633FDF4" w14:textId="13EEE599" w:rsidR="005D711B" w:rsidRDefault="005D711B" w:rsidP="00A75C46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Python </w:t>
            </w:r>
            <w:r w:rsidR="00F2018F">
              <w:rPr>
                <w:b/>
                <w:bCs/>
              </w:rPr>
              <w:t>Projects: -</w:t>
            </w:r>
          </w:p>
          <w:p w14:paraId="00550527" w14:textId="0A17AD3B" w:rsidR="005D711B" w:rsidRDefault="00741B84" w:rsidP="005D711B">
            <w:pPr>
              <w:pStyle w:val="ListParagraph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 xml:space="preserve">Geolocation finder using Python, Spam Messaging using Python, </w:t>
            </w:r>
            <w:r w:rsidR="00F96013">
              <w:rPr>
                <w:b/>
                <w:bCs/>
              </w:rPr>
              <w:t>Typing Speed test, Calculator.</w:t>
            </w:r>
          </w:p>
          <w:p w14:paraId="27146906" w14:textId="1E267D2C" w:rsidR="00113FA8" w:rsidRPr="00113FA8" w:rsidRDefault="008679A0" w:rsidP="00113FA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AI</w:t>
            </w:r>
            <w:r>
              <w:rPr>
                <w:b/>
                <w:bCs/>
              </w:rPr>
              <w:t xml:space="preserve"> USING</w:t>
            </w:r>
            <w:r>
              <w:rPr>
                <w:b/>
                <w:bCs/>
              </w:rPr>
              <w:t xml:space="preserve"> NodeJS.</w:t>
            </w:r>
          </w:p>
          <w:p w14:paraId="14088CF6" w14:textId="6120E5DC" w:rsidR="00113FA8" w:rsidRPr="00113FA8" w:rsidRDefault="00113FA8" w:rsidP="00113FA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Website using Python, Flask, Jinja, Django</w:t>
            </w:r>
          </w:p>
          <w:p w14:paraId="30E43733" w14:textId="77777777" w:rsidR="004309D0" w:rsidRDefault="004309D0" w:rsidP="00A75C46">
            <w:pPr>
              <w:pStyle w:val="Heading1"/>
            </w:pPr>
          </w:p>
          <w:p w14:paraId="37B954FB" w14:textId="77777777" w:rsidR="004309D0" w:rsidRDefault="004309D0" w:rsidP="00A75C46">
            <w:pPr>
              <w:pStyle w:val="Heading1"/>
            </w:pPr>
          </w:p>
          <w:p w14:paraId="4EBB441E" w14:textId="77777777" w:rsidR="004309D0" w:rsidRDefault="004309D0" w:rsidP="00A75C46">
            <w:pPr>
              <w:pStyle w:val="Heading1"/>
            </w:pPr>
          </w:p>
          <w:p w14:paraId="5326F04B" w14:textId="77777777" w:rsidR="004309D0" w:rsidRDefault="004309D0" w:rsidP="00A75C46">
            <w:pPr>
              <w:pStyle w:val="Heading1"/>
            </w:pPr>
          </w:p>
          <w:p w14:paraId="2362F8FB" w14:textId="01311608" w:rsidR="00A75C46" w:rsidRDefault="00F96013" w:rsidP="00A75C46">
            <w:pPr>
              <w:pStyle w:val="Heading1"/>
            </w:pPr>
            <w:sdt>
              <w:sdtPr>
                <w:id w:val="1888525358"/>
                <w:placeholder>
                  <w:docPart w:val="DD5DE56C985748B281233D7A520208C7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173B36">
                  <w:t>EXPERIENCE</w:t>
                </w:r>
              </w:sdtContent>
            </w:sdt>
            <w:r w:rsidR="00A75C46">
              <w:t xml:space="preserve"> </w:t>
            </w:r>
          </w:p>
          <w:p w14:paraId="6BE41B00" w14:textId="564F6617" w:rsidR="00A75C46" w:rsidRPr="00E35677" w:rsidRDefault="00A75C46" w:rsidP="00E469B6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DC36B71" wp14:editId="1CFD82F4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F3C83F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ECC709" w14:textId="781D992C" w:rsidR="00A75C46" w:rsidRPr="00FC2461" w:rsidRDefault="00A75C46" w:rsidP="00A75C46">
            <w:pPr>
              <w:pStyle w:val="Heading2"/>
              <w:rPr>
                <w:u w:val="single"/>
              </w:rPr>
            </w:pPr>
            <w:r w:rsidRPr="00FC2461">
              <w:rPr>
                <w:u w:val="single"/>
              </w:rPr>
              <w:t>Assistant Manager at Webbers Live Solutions</w:t>
            </w:r>
            <w:r w:rsidR="004D5A52">
              <w:rPr>
                <w:u w:val="single"/>
              </w:rPr>
              <w:t xml:space="preserve"> (Chandigarh)</w:t>
            </w:r>
          </w:p>
          <w:p w14:paraId="1E9C7DD0" w14:textId="74C530DE" w:rsidR="00A75C46" w:rsidRPr="00173B36" w:rsidRDefault="00F12468" w:rsidP="00A75C46">
            <w:pPr>
              <w:pStyle w:val="Heading3"/>
            </w:pPr>
            <w:r>
              <w:t xml:space="preserve">December </w:t>
            </w:r>
            <w:r w:rsidR="00A75C46">
              <w:t>2022</w:t>
            </w:r>
            <w:r>
              <w:t>-April 2023</w:t>
            </w:r>
          </w:p>
          <w:p w14:paraId="2FCD61EA" w14:textId="5C745F45" w:rsidR="00E469B6" w:rsidRDefault="00F96013" w:rsidP="00DA4B57">
            <w:sdt>
              <w:sdtPr>
                <w:id w:val="741152574"/>
                <w:placeholder>
                  <w:docPart w:val="BD3FA021F94842F9A834679A458936D1"/>
                </w:placeholder>
                <w:temporary/>
                <w:showingPlcHdr/>
                <w15:appearance w15:val="hidden"/>
              </w:sdtPr>
              <w:sdtEndPr/>
              <w:sdtContent>
                <w:r w:rsidR="00A75C46">
                  <w:t>Developed and executed content marketing strategies that leveraged social media to drive traffic, engagement, and conversions. Produced high-quality, engaging content for social media, email marketing, and the company's blog.</w:t>
                </w:r>
              </w:sdtContent>
            </w:sdt>
            <w:r w:rsidR="00A75C46">
              <w:t xml:space="preserve"> </w:t>
            </w:r>
          </w:p>
          <w:p w14:paraId="4942DA2A" w14:textId="77777777" w:rsidR="004309D0" w:rsidRPr="004309D0" w:rsidRDefault="004309D0" w:rsidP="00DA4B57"/>
          <w:p w14:paraId="6E4A52E3" w14:textId="56646F89" w:rsidR="00DA4B57" w:rsidRDefault="00DA4B57" w:rsidP="00DA4B57">
            <w:pPr>
              <w:rPr>
                <w:b/>
                <w:bCs/>
              </w:rPr>
            </w:pPr>
            <w:r>
              <w:rPr>
                <w:b/>
                <w:bCs/>
              </w:rPr>
              <w:t>CERTICATIONS</w:t>
            </w:r>
            <w:r w:rsidR="00E90449">
              <w:rPr>
                <w:b/>
                <w:bCs/>
              </w:rPr>
              <w:t xml:space="preserve"> AND ACHIEVEMENTS</w:t>
            </w:r>
          </w:p>
          <w:p w14:paraId="2A90F5FE" w14:textId="77777777" w:rsidR="00DA4B57" w:rsidRDefault="00DA4B57" w:rsidP="00DA4B57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7AC4AD8" wp14:editId="47BFF7C4">
                      <wp:extent cx="591185" cy="0"/>
                      <wp:effectExtent l="0" t="0" r="0" b="0"/>
                      <wp:docPr id="336487377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CC6D29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2C09AB" wp14:editId="6471C807">
                      <wp:extent cx="591185" cy="0"/>
                      <wp:effectExtent l="0" t="0" r="0" b="0"/>
                      <wp:docPr id="1132408117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ED7EB3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5ABA5D" w14:textId="5B23C8F8" w:rsidR="00DA4B57" w:rsidRDefault="00DA4B57" w:rsidP="00DA4B57">
            <w:pPr>
              <w:keepNext/>
              <w:keepLines/>
              <w:spacing w:line="240" w:lineRule="auto"/>
              <w:outlineLvl w:val="1"/>
            </w:pPr>
            <w:r>
              <w:t xml:space="preserve">3 Months </w:t>
            </w:r>
            <w:r w:rsidR="00991FA4">
              <w:t>Python Developer course from a certified institute</w:t>
            </w:r>
            <w:r w:rsidR="00CF2D45">
              <w:t>.</w:t>
            </w:r>
          </w:p>
          <w:p w14:paraId="11CED7A8" w14:textId="06E1A737" w:rsidR="00991FA4" w:rsidRDefault="00991FA4" w:rsidP="00DA4B57">
            <w:pPr>
              <w:keepNext/>
              <w:keepLines/>
              <w:spacing w:line="240" w:lineRule="auto"/>
              <w:outlineLvl w:val="1"/>
            </w:pPr>
            <w:r>
              <w:t>CS50 – Introduction to Computer Science by Harvard University</w:t>
            </w:r>
            <w:r w:rsidR="00CF2D45">
              <w:t>.</w:t>
            </w:r>
          </w:p>
          <w:p w14:paraId="2240C9F8" w14:textId="52ECA286" w:rsidR="00991FA4" w:rsidRDefault="005150A9" w:rsidP="00DA4B57">
            <w:pPr>
              <w:keepNext/>
              <w:keepLines/>
              <w:spacing w:line="240" w:lineRule="auto"/>
              <w:outlineLvl w:val="1"/>
            </w:pPr>
            <w:r>
              <w:t>2</w:t>
            </w:r>
            <w:r w:rsidRPr="005150A9">
              <w:rPr>
                <w:vertAlign w:val="superscript"/>
              </w:rPr>
              <w:t>ND</w:t>
            </w:r>
            <w:r>
              <w:t xml:space="preserve"> </w:t>
            </w:r>
            <w:r w:rsidRPr="005150A9">
              <w:t>R</w:t>
            </w:r>
            <w:r>
              <w:t xml:space="preserve">ank at </w:t>
            </w:r>
            <w:r w:rsidR="008A1649">
              <w:t xml:space="preserve">National </w:t>
            </w:r>
            <w:r w:rsidR="00CF2D45">
              <w:t>level (</w:t>
            </w:r>
            <w:r w:rsidR="008A1649">
              <w:t>India)</w:t>
            </w:r>
            <w:r>
              <w:t xml:space="preserve"> </w:t>
            </w:r>
            <w:r w:rsidR="008A1649">
              <w:t>in All India Akash institute exam.</w:t>
            </w:r>
          </w:p>
          <w:p w14:paraId="74934A5C" w14:textId="4D822E50" w:rsidR="00DA4B57" w:rsidRPr="00DA4B57" w:rsidRDefault="00DA4B57" w:rsidP="00DA4B57">
            <w:pPr>
              <w:rPr>
                <w:b/>
                <w:bCs/>
              </w:rPr>
            </w:pPr>
          </w:p>
        </w:tc>
      </w:tr>
      <w:tr w:rsidR="00A75C46" w:rsidRPr="00320ECB" w14:paraId="1511F391" w14:textId="77777777" w:rsidTr="00C657AC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65A45169" w14:textId="77777777" w:rsidR="00A75C46" w:rsidRDefault="00F96013" w:rsidP="00A75C46">
            <w:pPr>
              <w:pStyle w:val="Heading1"/>
            </w:pPr>
            <w:sdt>
              <w:sdtPr>
                <w:id w:val="1072317644"/>
                <w:placeholder>
                  <w:docPart w:val="13FD40ED5DDD451AB50B016F0AEC255E"/>
                </w:placeholder>
                <w:temporary/>
                <w:showingPlcHdr/>
                <w15:appearance w15:val="hidden"/>
              </w:sdtPr>
              <w:sdtEndPr/>
              <w:sdtContent>
                <w:r w:rsidR="00A75C46" w:rsidRPr="00173B36">
                  <w:t>EDUCATION</w:t>
                </w:r>
              </w:sdtContent>
            </w:sdt>
          </w:p>
          <w:p w14:paraId="6BD409F3" w14:textId="77777777" w:rsidR="00A75C46" w:rsidRDefault="00A75C46" w:rsidP="00A75C46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958742" wp14:editId="3772C6CB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828B96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DA0ECD9" w14:textId="77777777" w:rsidR="00D04379" w:rsidRPr="00D04379" w:rsidRDefault="00D04379" w:rsidP="00D04379">
            <w:pPr>
              <w:rPr>
                <w:b/>
                <w:bCs/>
              </w:rPr>
            </w:pPr>
            <w:r w:rsidRPr="00D04379">
              <w:rPr>
                <w:b/>
                <w:bCs/>
              </w:rPr>
              <w:t>GEORGIAN COLLEGE</w:t>
            </w:r>
          </w:p>
          <w:p w14:paraId="51AB3DD0" w14:textId="77777777" w:rsidR="00D04379" w:rsidRDefault="00D04379" w:rsidP="00D04379">
            <w:pPr>
              <w:rPr>
                <w:b/>
                <w:bCs/>
              </w:rPr>
            </w:pPr>
            <w:r w:rsidRPr="0092088D">
              <w:rPr>
                <w:b/>
                <w:bCs/>
              </w:rPr>
              <w:t>2023-2024</w:t>
            </w:r>
          </w:p>
          <w:p w14:paraId="1B92E67C" w14:textId="316F2D81" w:rsidR="00D04379" w:rsidRPr="00E72A6A" w:rsidRDefault="00D04379" w:rsidP="00D04379">
            <w:pPr>
              <w:keepNext/>
              <w:keepLines/>
              <w:spacing w:line="240" w:lineRule="auto"/>
              <w:outlineLvl w:val="1"/>
            </w:pPr>
            <w:r>
              <w:t>Diploma in Computer Programming</w:t>
            </w:r>
          </w:p>
          <w:p w14:paraId="49D2C9A4" w14:textId="22696D36" w:rsidR="00A75C46" w:rsidRPr="00D04379" w:rsidRDefault="00A75C46" w:rsidP="00A75C46">
            <w:pPr>
              <w:pStyle w:val="Heading2"/>
              <w:rPr>
                <w:b/>
                <w:bCs/>
              </w:rPr>
            </w:pPr>
            <w:r w:rsidRPr="00D04379">
              <w:rPr>
                <w:b/>
                <w:bCs/>
              </w:rPr>
              <w:t>T.C. INTERNATIONAL SCHOOL</w:t>
            </w:r>
          </w:p>
          <w:p w14:paraId="35EB73C9" w14:textId="5550220F" w:rsidR="00A75C46" w:rsidRPr="0092088D" w:rsidRDefault="00A75C46" w:rsidP="00A75C46">
            <w:pPr>
              <w:rPr>
                <w:b/>
                <w:bCs/>
              </w:rPr>
            </w:pPr>
            <w:r w:rsidRPr="0092088D">
              <w:rPr>
                <w:b/>
                <w:bCs/>
              </w:rPr>
              <w:t>2020-2022</w:t>
            </w:r>
          </w:p>
          <w:p w14:paraId="27D839C1" w14:textId="77777777" w:rsidR="00A75C46" w:rsidRDefault="00A75C46" w:rsidP="00A75C46">
            <w:r>
              <w:t>HIGH SCHOOL GRADUATION</w:t>
            </w:r>
          </w:p>
          <w:p w14:paraId="6116CECD" w14:textId="77777777" w:rsidR="00D04379" w:rsidRPr="00D04379" w:rsidRDefault="00D04379" w:rsidP="00D04379">
            <w:pPr>
              <w:pStyle w:val="Heading2"/>
              <w:rPr>
                <w:b/>
                <w:bCs/>
              </w:rPr>
            </w:pPr>
            <w:r w:rsidRPr="00D04379">
              <w:rPr>
                <w:b/>
                <w:bCs/>
              </w:rPr>
              <w:t>H.R.A. INTERNATIONAL SCHOOL</w:t>
            </w:r>
          </w:p>
          <w:p w14:paraId="43087427" w14:textId="77777777" w:rsidR="00D04379" w:rsidRPr="00173B36" w:rsidRDefault="00D04379" w:rsidP="00D04379">
            <w:pPr>
              <w:pStyle w:val="Heading3"/>
            </w:pPr>
            <w:r>
              <w:t>2006-2020</w:t>
            </w:r>
          </w:p>
          <w:p w14:paraId="365CC24D" w14:textId="77777777" w:rsidR="00D04379" w:rsidRPr="00173B36" w:rsidRDefault="00D04379" w:rsidP="00D04379">
            <w:r>
              <w:t>10</w:t>
            </w:r>
            <w:r w:rsidRPr="0092088D">
              <w:rPr>
                <w:vertAlign w:val="superscript"/>
              </w:rPr>
              <w:t>TH</w:t>
            </w:r>
            <w:r>
              <w:t xml:space="preserve"> GRADE GRADUATION</w:t>
            </w:r>
          </w:p>
          <w:p w14:paraId="03558044" w14:textId="420F88F3" w:rsidR="00A75C46" w:rsidRPr="0092088D" w:rsidRDefault="00A75C46" w:rsidP="00A75C46"/>
        </w:tc>
        <w:tc>
          <w:tcPr>
            <w:tcW w:w="7200" w:type="dxa"/>
            <w:vMerge/>
            <w:shd w:val="clear" w:color="auto" w:fill="auto"/>
          </w:tcPr>
          <w:p w14:paraId="02265EDD" w14:textId="77777777" w:rsidR="00A75C46" w:rsidRPr="00173B36" w:rsidRDefault="00A75C46" w:rsidP="00A75C46"/>
        </w:tc>
      </w:tr>
    </w:tbl>
    <w:p w14:paraId="6CB9CCC1" w14:textId="77777777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4C04" w14:textId="77777777" w:rsidR="0092088D" w:rsidRDefault="0092088D" w:rsidP="00BA3E51">
      <w:r>
        <w:separator/>
      </w:r>
    </w:p>
  </w:endnote>
  <w:endnote w:type="continuationSeparator" w:id="0">
    <w:p w14:paraId="492EC87F" w14:textId="77777777" w:rsidR="0092088D" w:rsidRDefault="0092088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2F17" w14:textId="77777777" w:rsidR="0092088D" w:rsidRDefault="0092088D" w:rsidP="00BA3E51">
      <w:r>
        <w:separator/>
      </w:r>
    </w:p>
  </w:footnote>
  <w:footnote w:type="continuationSeparator" w:id="0">
    <w:p w14:paraId="0F84FA36" w14:textId="77777777" w:rsidR="0092088D" w:rsidRDefault="0092088D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9668B"/>
    <w:multiLevelType w:val="multilevel"/>
    <w:tmpl w:val="539E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12422"/>
    <w:multiLevelType w:val="multilevel"/>
    <w:tmpl w:val="D27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630A05"/>
    <w:multiLevelType w:val="hybridMultilevel"/>
    <w:tmpl w:val="CA769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3"/>
  </w:num>
  <w:num w:numId="2" w16cid:durableId="406080148">
    <w:abstractNumId w:val="1"/>
  </w:num>
  <w:num w:numId="3" w16cid:durableId="1318606986">
    <w:abstractNumId w:val="5"/>
  </w:num>
  <w:num w:numId="4" w16cid:durableId="2034383814">
    <w:abstractNumId w:val="0"/>
  </w:num>
  <w:num w:numId="5" w16cid:durableId="1504590157">
    <w:abstractNumId w:val="7"/>
  </w:num>
  <w:num w:numId="6" w16cid:durableId="871454449">
    <w:abstractNumId w:val="4"/>
  </w:num>
  <w:num w:numId="7" w16cid:durableId="1035041175">
    <w:abstractNumId w:val="2"/>
  </w:num>
  <w:num w:numId="8" w16cid:durableId="1714695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8D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13FA8"/>
    <w:rsid w:val="001235F6"/>
    <w:rsid w:val="00140582"/>
    <w:rsid w:val="00144334"/>
    <w:rsid w:val="00157DB0"/>
    <w:rsid w:val="00173B36"/>
    <w:rsid w:val="00177BCB"/>
    <w:rsid w:val="001A5160"/>
    <w:rsid w:val="001B2736"/>
    <w:rsid w:val="001B32B1"/>
    <w:rsid w:val="001E5794"/>
    <w:rsid w:val="001F6D5E"/>
    <w:rsid w:val="00210D3C"/>
    <w:rsid w:val="00217454"/>
    <w:rsid w:val="002204CE"/>
    <w:rsid w:val="00224FF9"/>
    <w:rsid w:val="002251C8"/>
    <w:rsid w:val="002333BC"/>
    <w:rsid w:val="0023600D"/>
    <w:rsid w:val="00241482"/>
    <w:rsid w:val="00246F0F"/>
    <w:rsid w:val="00247A85"/>
    <w:rsid w:val="00261E7B"/>
    <w:rsid w:val="00262B06"/>
    <w:rsid w:val="00273E46"/>
    <w:rsid w:val="00276A90"/>
    <w:rsid w:val="00287A04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34C9E"/>
    <w:rsid w:val="003416F8"/>
    <w:rsid w:val="003443BA"/>
    <w:rsid w:val="00344FC0"/>
    <w:rsid w:val="00354ECB"/>
    <w:rsid w:val="00361138"/>
    <w:rsid w:val="0036697C"/>
    <w:rsid w:val="00377A0D"/>
    <w:rsid w:val="00382737"/>
    <w:rsid w:val="00387FF0"/>
    <w:rsid w:val="003C7242"/>
    <w:rsid w:val="003C756B"/>
    <w:rsid w:val="003E02DA"/>
    <w:rsid w:val="003E1692"/>
    <w:rsid w:val="003E7783"/>
    <w:rsid w:val="003E7785"/>
    <w:rsid w:val="003F1663"/>
    <w:rsid w:val="003F4931"/>
    <w:rsid w:val="004309D0"/>
    <w:rsid w:val="00430D9E"/>
    <w:rsid w:val="00434CE0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D5A52"/>
    <w:rsid w:val="004E0BF5"/>
    <w:rsid w:val="004E5226"/>
    <w:rsid w:val="004E6AB2"/>
    <w:rsid w:val="004E70E8"/>
    <w:rsid w:val="00502659"/>
    <w:rsid w:val="005150A9"/>
    <w:rsid w:val="00520C5D"/>
    <w:rsid w:val="00535F87"/>
    <w:rsid w:val="0053668D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D711B"/>
    <w:rsid w:val="005E6EA4"/>
    <w:rsid w:val="005E77B1"/>
    <w:rsid w:val="00605ECC"/>
    <w:rsid w:val="006175E6"/>
    <w:rsid w:val="00645019"/>
    <w:rsid w:val="0067056E"/>
    <w:rsid w:val="0068094B"/>
    <w:rsid w:val="00686284"/>
    <w:rsid w:val="006959E4"/>
    <w:rsid w:val="00703391"/>
    <w:rsid w:val="00716542"/>
    <w:rsid w:val="007337AD"/>
    <w:rsid w:val="0073402D"/>
    <w:rsid w:val="00741B84"/>
    <w:rsid w:val="00755988"/>
    <w:rsid w:val="00780ADA"/>
    <w:rsid w:val="00792D43"/>
    <w:rsid w:val="007B30FE"/>
    <w:rsid w:val="007B7A61"/>
    <w:rsid w:val="007C154D"/>
    <w:rsid w:val="007E1FA8"/>
    <w:rsid w:val="007E6083"/>
    <w:rsid w:val="007F18EF"/>
    <w:rsid w:val="007F2531"/>
    <w:rsid w:val="00812951"/>
    <w:rsid w:val="00820B7B"/>
    <w:rsid w:val="00832245"/>
    <w:rsid w:val="0083727B"/>
    <w:rsid w:val="0083736A"/>
    <w:rsid w:val="00855181"/>
    <w:rsid w:val="008679A0"/>
    <w:rsid w:val="00882F23"/>
    <w:rsid w:val="0089047A"/>
    <w:rsid w:val="008A1020"/>
    <w:rsid w:val="008A1250"/>
    <w:rsid w:val="008A1649"/>
    <w:rsid w:val="008A1FCF"/>
    <w:rsid w:val="008B1112"/>
    <w:rsid w:val="008C78F5"/>
    <w:rsid w:val="00914419"/>
    <w:rsid w:val="0092088D"/>
    <w:rsid w:val="00923BF3"/>
    <w:rsid w:val="00962E61"/>
    <w:rsid w:val="0098447D"/>
    <w:rsid w:val="00984A59"/>
    <w:rsid w:val="00986331"/>
    <w:rsid w:val="00991FA4"/>
    <w:rsid w:val="009A6667"/>
    <w:rsid w:val="009A707B"/>
    <w:rsid w:val="009B076B"/>
    <w:rsid w:val="009B2B04"/>
    <w:rsid w:val="009C2B7A"/>
    <w:rsid w:val="009C7105"/>
    <w:rsid w:val="00A122BB"/>
    <w:rsid w:val="00A37F9E"/>
    <w:rsid w:val="00A66A59"/>
    <w:rsid w:val="00A75C46"/>
    <w:rsid w:val="00A83E7B"/>
    <w:rsid w:val="00A8656F"/>
    <w:rsid w:val="00AB27CB"/>
    <w:rsid w:val="00AB7FE5"/>
    <w:rsid w:val="00AC1E5A"/>
    <w:rsid w:val="00AE03DD"/>
    <w:rsid w:val="00AF3B03"/>
    <w:rsid w:val="00B14E21"/>
    <w:rsid w:val="00B431B6"/>
    <w:rsid w:val="00B54AD3"/>
    <w:rsid w:val="00B62161"/>
    <w:rsid w:val="00B62B99"/>
    <w:rsid w:val="00B643D0"/>
    <w:rsid w:val="00B71E93"/>
    <w:rsid w:val="00B82CA9"/>
    <w:rsid w:val="00B87E22"/>
    <w:rsid w:val="00B9350F"/>
    <w:rsid w:val="00BA3E51"/>
    <w:rsid w:val="00BA55AA"/>
    <w:rsid w:val="00BB1B76"/>
    <w:rsid w:val="00BB3142"/>
    <w:rsid w:val="00BB6787"/>
    <w:rsid w:val="00BB7A6A"/>
    <w:rsid w:val="00BD6049"/>
    <w:rsid w:val="00BE2107"/>
    <w:rsid w:val="00C155FC"/>
    <w:rsid w:val="00C43F4E"/>
    <w:rsid w:val="00C4572B"/>
    <w:rsid w:val="00C532FC"/>
    <w:rsid w:val="00C74B06"/>
    <w:rsid w:val="00C75681"/>
    <w:rsid w:val="00C75D84"/>
    <w:rsid w:val="00C857CB"/>
    <w:rsid w:val="00CA5CD9"/>
    <w:rsid w:val="00CC25BF"/>
    <w:rsid w:val="00CC5ED4"/>
    <w:rsid w:val="00CF2D45"/>
    <w:rsid w:val="00D04093"/>
    <w:rsid w:val="00D04379"/>
    <w:rsid w:val="00D0794D"/>
    <w:rsid w:val="00D140DF"/>
    <w:rsid w:val="00D170A9"/>
    <w:rsid w:val="00D4222D"/>
    <w:rsid w:val="00D666BB"/>
    <w:rsid w:val="00D720DF"/>
    <w:rsid w:val="00D92ED4"/>
    <w:rsid w:val="00D94ABF"/>
    <w:rsid w:val="00DA4B57"/>
    <w:rsid w:val="00DB38AF"/>
    <w:rsid w:val="00E20245"/>
    <w:rsid w:val="00E216D4"/>
    <w:rsid w:val="00E32A75"/>
    <w:rsid w:val="00E367CF"/>
    <w:rsid w:val="00E4379F"/>
    <w:rsid w:val="00E469B6"/>
    <w:rsid w:val="00E65596"/>
    <w:rsid w:val="00E67A2D"/>
    <w:rsid w:val="00E72A6A"/>
    <w:rsid w:val="00E74E76"/>
    <w:rsid w:val="00E90449"/>
    <w:rsid w:val="00E93829"/>
    <w:rsid w:val="00EA0042"/>
    <w:rsid w:val="00EB1D1B"/>
    <w:rsid w:val="00EB4F4D"/>
    <w:rsid w:val="00EC459E"/>
    <w:rsid w:val="00F10CE4"/>
    <w:rsid w:val="00F12468"/>
    <w:rsid w:val="00F2018F"/>
    <w:rsid w:val="00F34715"/>
    <w:rsid w:val="00F36875"/>
    <w:rsid w:val="00F41A04"/>
    <w:rsid w:val="00F51E3E"/>
    <w:rsid w:val="00F53B71"/>
    <w:rsid w:val="00F5786D"/>
    <w:rsid w:val="00F716E1"/>
    <w:rsid w:val="00F908C3"/>
    <w:rsid w:val="00F91753"/>
    <w:rsid w:val="00F96013"/>
    <w:rsid w:val="00FB1F01"/>
    <w:rsid w:val="00FC246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63B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EC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10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shiv@ranshiv.onlin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sh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9B21C2902A455297AEF904EB6EB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3282-75A7-4C47-98C6-6453B4DB7D4F}"/>
      </w:docPartPr>
      <w:docPartBody>
        <w:p w:rsidR="00AA279B" w:rsidRDefault="00AA279B" w:rsidP="00AA279B">
          <w:pPr>
            <w:pStyle w:val="039B21C2902A455297AEF904EB6EB3EC"/>
          </w:pPr>
          <w:r w:rsidRPr="00173B36">
            <w:t>CONTACT</w:t>
          </w:r>
        </w:p>
      </w:docPartBody>
    </w:docPart>
    <w:docPart>
      <w:docPartPr>
        <w:name w:val="F5111070EE604F59AD2131291CC48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5613-2D02-4559-B809-F785BF515065}"/>
      </w:docPartPr>
      <w:docPartBody>
        <w:p w:rsidR="00AA279B" w:rsidRDefault="00AA279B" w:rsidP="00AA279B">
          <w:pPr>
            <w:pStyle w:val="F5111070EE604F59AD2131291CC48145"/>
          </w:pPr>
          <w:r w:rsidRPr="00173B36">
            <w:t>PROFILE</w:t>
          </w:r>
        </w:p>
      </w:docPartBody>
    </w:docPart>
    <w:docPart>
      <w:docPartPr>
        <w:name w:val="A467AE3AD962486D85BA19B537232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A91C-5992-4475-937F-DBE499925864}"/>
      </w:docPartPr>
      <w:docPartBody>
        <w:p w:rsidR="00AA279B" w:rsidRDefault="00AA279B" w:rsidP="00AA279B">
          <w:pPr>
            <w:pStyle w:val="A467AE3AD962486D85BA19B5372324C4"/>
          </w:pPr>
          <w:r w:rsidRPr="00173B36">
            <w:t>SKILLS</w:t>
          </w:r>
        </w:p>
      </w:docPartBody>
    </w:docPart>
    <w:docPart>
      <w:docPartPr>
        <w:name w:val="413C152AA703415FAC69F43547A7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DB2B9-ACF9-4406-B26F-875710B474BD}"/>
      </w:docPartPr>
      <w:docPartBody>
        <w:p w:rsidR="00AA279B" w:rsidRDefault="00AA279B" w:rsidP="00AA279B">
          <w:pPr>
            <w:pStyle w:val="413C152AA703415FAC69F43547A79127"/>
          </w:pPr>
          <w:r w:rsidRPr="00387FF0">
            <w:t>Platform expertise</w:t>
          </w:r>
        </w:p>
      </w:docPartBody>
    </w:docPart>
    <w:docPart>
      <w:docPartPr>
        <w:name w:val="EF494E80E8DE498DA3992C067649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DA97A-A817-485D-96AE-3B3A65894B38}"/>
      </w:docPartPr>
      <w:docPartBody>
        <w:p w:rsidR="00AA279B" w:rsidRDefault="00AA279B" w:rsidP="00AA279B">
          <w:pPr>
            <w:pStyle w:val="EF494E80E8DE498DA3992C067649CD81"/>
          </w:pPr>
          <w:r w:rsidRPr="00387FF0">
            <w:t>Content creation</w:t>
          </w:r>
        </w:p>
      </w:docPartBody>
    </w:docPart>
    <w:docPart>
      <w:docPartPr>
        <w:name w:val="18523D8EB13C40AC95176F057FAEE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0C856-44FF-4C7E-9A79-003D1872B7C6}"/>
      </w:docPartPr>
      <w:docPartBody>
        <w:p w:rsidR="00AA279B" w:rsidRDefault="00AA279B" w:rsidP="00AA279B">
          <w:pPr>
            <w:pStyle w:val="18523D8EB13C40AC95176F057FAEEEF7"/>
          </w:pPr>
          <w:r w:rsidRPr="00387FF0">
            <w:t>Analytics</w:t>
          </w:r>
        </w:p>
      </w:docPartBody>
    </w:docPart>
    <w:docPart>
      <w:docPartPr>
        <w:name w:val="0994D746A5D8410EB38494E5CCE8A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ECE9-19FE-45E2-8FB2-F3461B8873AB}"/>
      </w:docPartPr>
      <w:docPartBody>
        <w:p w:rsidR="00AA279B" w:rsidRDefault="00AA279B" w:rsidP="00AA279B">
          <w:pPr>
            <w:pStyle w:val="0994D746A5D8410EB38494E5CCE8A5FA"/>
          </w:pPr>
          <w:r w:rsidRPr="00387FF0">
            <w:t>Communication</w:t>
          </w:r>
        </w:p>
      </w:docPartBody>
    </w:docPart>
    <w:docPart>
      <w:docPartPr>
        <w:name w:val="68B5E39D061D41A898A97D73D06D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65DD0-0A93-4E5E-82CA-B7802F8DF8FD}"/>
      </w:docPartPr>
      <w:docPartBody>
        <w:p w:rsidR="00AA279B" w:rsidRDefault="00AA279B" w:rsidP="00AA279B">
          <w:pPr>
            <w:pStyle w:val="68B5E39D061D41A898A97D73D06D53A7"/>
          </w:pPr>
          <w:r w:rsidRPr="00387FF0">
            <w:t>Creativity</w:t>
          </w:r>
        </w:p>
      </w:docPartBody>
    </w:docPart>
    <w:docPart>
      <w:docPartPr>
        <w:name w:val="7233A05A884A49668A93E14EB568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850BB-6628-48A2-B220-253C974C351B}"/>
      </w:docPartPr>
      <w:docPartBody>
        <w:p w:rsidR="00AA279B" w:rsidRDefault="00AA279B" w:rsidP="00AA279B">
          <w:pPr>
            <w:pStyle w:val="7233A05A884A49668A93E14EB5681DA9"/>
          </w:pPr>
          <w:r w:rsidRPr="00387FF0">
            <w:t>Strategic thinking</w:t>
          </w:r>
        </w:p>
      </w:docPartBody>
    </w:docPart>
    <w:docPart>
      <w:docPartPr>
        <w:name w:val="DD5DE56C985748B281233D7A5202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519A7-F002-4271-88D5-5BAED5D04672}"/>
      </w:docPartPr>
      <w:docPartBody>
        <w:p w:rsidR="00AA279B" w:rsidRDefault="00AA279B" w:rsidP="00AA279B">
          <w:pPr>
            <w:pStyle w:val="DD5DE56C985748B281233D7A520208C7"/>
          </w:pPr>
          <w:r w:rsidRPr="00173B36">
            <w:t>EXPERIENCE</w:t>
          </w:r>
        </w:p>
      </w:docPartBody>
    </w:docPart>
    <w:docPart>
      <w:docPartPr>
        <w:name w:val="BD3FA021F94842F9A834679A45893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16863-E8E5-431C-8BA0-6DC77ED5F1CE}"/>
      </w:docPartPr>
      <w:docPartBody>
        <w:p w:rsidR="00AA279B" w:rsidRDefault="00AA279B" w:rsidP="00AA279B">
          <w:pPr>
            <w:pStyle w:val="BD3FA021F94842F9A834679A458936D1"/>
          </w:pPr>
          <w:r>
            <w:t>Developed and executed content marketing strategies that leveraged social media to drive traffic, engagement, and conversions. Produced high-quality, engaging content for social media, email marketing, and the company's blog.</w:t>
          </w:r>
        </w:p>
      </w:docPartBody>
    </w:docPart>
    <w:docPart>
      <w:docPartPr>
        <w:name w:val="13FD40ED5DDD451AB50B016F0AEC2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DA0B-A208-40EB-AA5C-0CD42F5233A6}"/>
      </w:docPartPr>
      <w:docPartBody>
        <w:p w:rsidR="00AA279B" w:rsidRDefault="00AA279B" w:rsidP="00AA279B">
          <w:pPr>
            <w:pStyle w:val="13FD40ED5DDD451AB50B016F0AEC255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B"/>
    <w:rsid w:val="00AA279B"/>
    <w:rsid w:val="00E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6F5A1CD234577B20A254FFAC46069">
    <w:name w:val="F6A6F5A1CD234577B20A254FFAC46069"/>
    <w:rsid w:val="00ED77E6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039B21C2902A455297AEF904EB6EB3EC">
    <w:name w:val="039B21C2902A455297AEF904EB6EB3EC"/>
    <w:rsid w:val="00AA279B"/>
  </w:style>
  <w:style w:type="paragraph" w:customStyle="1" w:styleId="F5111070EE604F59AD2131291CC48145">
    <w:name w:val="F5111070EE604F59AD2131291CC48145"/>
    <w:rsid w:val="00AA279B"/>
  </w:style>
  <w:style w:type="paragraph" w:customStyle="1" w:styleId="A467AE3AD962486D85BA19B5372324C4">
    <w:name w:val="A467AE3AD962486D85BA19B5372324C4"/>
    <w:rsid w:val="00AA279B"/>
  </w:style>
  <w:style w:type="paragraph" w:customStyle="1" w:styleId="413C152AA703415FAC69F43547A79127">
    <w:name w:val="413C152AA703415FAC69F43547A79127"/>
    <w:rsid w:val="00AA279B"/>
  </w:style>
  <w:style w:type="paragraph" w:customStyle="1" w:styleId="EF494E80E8DE498DA3992C067649CD81">
    <w:name w:val="EF494E80E8DE498DA3992C067649CD81"/>
    <w:rsid w:val="00AA279B"/>
  </w:style>
  <w:style w:type="paragraph" w:customStyle="1" w:styleId="18523D8EB13C40AC95176F057FAEEEF7">
    <w:name w:val="18523D8EB13C40AC95176F057FAEEEF7"/>
    <w:rsid w:val="00AA279B"/>
  </w:style>
  <w:style w:type="paragraph" w:customStyle="1" w:styleId="0994D746A5D8410EB38494E5CCE8A5FA">
    <w:name w:val="0994D746A5D8410EB38494E5CCE8A5FA"/>
    <w:rsid w:val="00AA279B"/>
  </w:style>
  <w:style w:type="paragraph" w:customStyle="1" w:styleId="68B5E39D061D41A898A97D73D06D53A7">
    <w:name w:val="68B5E39D061D41A898A97D73D06D53A7"/>
    <w:rsid w:val="00AA279B"/>
  </w:style>
  <w:style w:type="paragraph" w:customStyle="1" w:styleId="7233A05A884A49668A93E14EB5681DA9">
    <w:name w:val="7233A05A884A49668A93E14EB5681DA9"/>
    <w:rsid w:val="00AA279B"/>
  </w:style>
  <w:style w:type="paragraph" w:customStyle="1" w:styleId="DD5DE56C985748B281233D7A520208C7">
    <w:name w:val="DD5DE56C985748B281233D7A520208C7"/>
    <w:rsid w:val="00AA279B"/>
  </w:style>
  <w:style w:type="paragraph" w:customStyle="1" w:styleId="BD3FA021F94842F9A834679A458936D1">
    <w:name w:val="BD3FA021F94842F9A834679A458936D1"/>
    <w:rsid w:val="00AA279B"/>
  </w:style>
  <w:style w:type="paragraph" w:customStyle="1" w:styleId="13FD40ED5DDD451AB50B016F0AEC255E">
    <w:name w:val="13FD40ED5DDD451AB50B016F0AEC255E"/>
    <w:rsid w:val="00AA2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2023-10-17T22:44:00Z</dcterms:created>
  <dcterms:modified xsi:type="dcterms:W3CDTF">2023-11-27T00:59:00Z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